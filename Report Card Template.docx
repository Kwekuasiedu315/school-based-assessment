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5827" w14:textId="29E8163F" w:rsidR="00D90951" w:rsidRPr="006E01DE" w:rsidRDefault="00D90951" w:rsidP="00A241B0">
      <w:pPr>
        <w:spacing w:after="0" w:line="240" w:lineRule="auto"/>
        <w:jc w:val="center"/>
        <w:rPr>
          <w:rFonts w:cstheme="minorHAnsi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stylisticSets>
            <w14:styleSet w14:id="8"/>
          </w14:stylisticSets>
        </w:rPr>
      </w:pPr>
      <w:r w:rsidRPr="006E01DE">
        <w:rPr>
          <w:rFonts w:cstheme="minorHAnsi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stylisticSets>
            <w14:styleSet w14:id="8"/>
          </w14:stylisticSets>
        </w:rPr>
        <w:fldChar w:fldCharType="begin"/>
      </w:r>
      <w:r w:rsidRPr="006E01DE">
        <w:rPr>
          <w:rFonts w:cstheme="minorHAnsi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stylisticSets>
            <w14:styleSet w14:id="8"/>
          </w14:stylisticSets>
        </w:rPr>
        <w:instrText xml:space="preserve"> MERGEFIELD  SCHOOL_NAME \* Upper </w:instrText>
      </w:r>
      <w:r w:rsidRPr="006E01DE">
        <w:rPr>
          <w:rFonts w:cstheme="minorHAnsi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stylisticSets>
            <w14:styleSet w14:id="8"/>
          </w14:stylisticSets>
        </w:rPr>
        <w:fldChar w:fldCharType="end"/>
      </w:r>
    </w:p>
    <w:p w14:paraId="456A4C58" w14:textId="5D22BA13" w:rsidR="00152E6B" w:rsidRPr="00397FF5" w:rsidRDefault="00152E6B" w:rsidP="00A241B0">
      <w:pPr>
        <w:spacing w:after="0" w:line="240" w:lineRule="auto"/>
        <w:jc w:val="center"/>
        <w:rPr>
          <w:b/>
        </w:rPr>
      </w:pPr>
      <w:r w:rsidRPr="00397FF5">
        <w:rPr>
          <w:b/>
        </w:rPr>
        <w:t>PUPILS’ TERMINAL REPORT</w:t>
      </w:r>
    </w:p>
    <w:p w14:paraId="19FF945A" w14:textId="77777777" w:rsidR="00152E6B" w:rsidRPr="00397FF5" w:rsidRDefault="00A14E4E" w:rsidP="00152E6B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r w:rsidR="00152E6B">
        <w:rPr>
          <w:b/>
        </w:rPr>
        <w:t xml:space="preserve">UPPER </w:t>
      </w:r>
      <w:r w:rsidR="00152E6B" w:rsidRPr="00397FF5">
        <w:rPr>
          <w:b/>
        </w:rPr>
        <w:t>PRIMARY</w:t>
      </w:r>
      <w:r>
        <w:rPr>
          <w:b/>
        </w:rPr>
        <w:t>)</w:t>
      </w:r>
    </w:p>
    <w:p w14:paraId="7CEB0600" w14:textId="7CACCA05" w:rsidR="00152E6B" w:rsidRPr="00397FF5" w:rsidRDefault="00934F23" w:rsidP="00152E6B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2FBEC" wp14:editId="4F7D6895">
                <wp:simplePos x="0" y="0"/>
                <wp:positionH relativeFrom="column">
                  <wp:posOffset>325755</wp:posOffset>
                </wp:positionH>
                <wp:positionV relativeFrom="paragraph">
                  <wp:posOffset>109220</wp:posOffset>
                </wp:positionV>
                <wp:extent cx="2809875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BDE79" w14:textId="145E56E1" w:rsidR="007D1FE6" w:rsidRPr="00E46F0A" w:rsidRDefault="00D90951">
                            <w:pPr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 STUDENTS_NAME \* Upper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2FB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.65pt;margin-top:8.6pt;width:221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" filled="f" stroked="f" strokeweight="1.5pt">
                <v:stroke dashstyle="3 1"/>
                <v:textbox>
                  <w:txbxContent>
                    <w:p w14:paraId="706BDE79" w14:textId="145E56E1" w:rsidR="007D1FE6" w:rsidRPr="00E46F0A" w:rsidRDefault="00D90951">
                      <w:pPr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 STUDENTS_NAME \* Upper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7D8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403D6" wp14:editId="6EAA5441">
                <wp:simplePos x="0" y="0"/>
                <wp:positionH relativeFrom="margin">
                  <wp:posOffset>3765550</wp:posOffset>
                </wp:positionH>
                <wp:positionV relativeFrom="paragraph">
                  <wp:posOffset>109220</wp:posOffset>
                </wp:positionV>
                <wp:extent cx="885825" cy="247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ECE40" w14:textId="2F321452" w:rsidR="00E46F0A" w:rsidRPr="00E46F0A" w:rsidRDefault="00D90951">
                            <w:pPr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TERM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03D6" id="Text Box 2" o:spid="_x0000_s1027" type="#_x0000_t202" style="position:absolute;margin-left:296.5pt;margin-top:8.6pt;width:69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" filled="f" stroked="f" strokeweight="1.5pt">
                <v:stroke dashstyle="3 1"/>
                <v:textbox>
                  <w:txbxContent>
                    <w:p w14:paraId="6D8ECE40" w14:textId="2F321452" w:rsidR="00E46F0A" w:rsidRPr="00E46F0A" w:rsidRDefault="00D90951">
                      <w:pPr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TERM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522EE0" w14:textId="0E1E91E0" w:rsidR="00152E6B" w:rsidRPr="00397FF5" w:rsidRDefault="003F4578" w:rsidP="00E46F0A">
      <w:pPr>
        <w:spacing w:after="0" w:line="276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A32C5" wp14:editId="7E99D44B">
                <wp:simplePos x="0" y="0"/>
                <wp:positionH relativeFrom="margin">
                  <wp:posOffset>2992755</wp:posOffset>
                </wp:positionH>
                <wp:positionV relativeFrom="paragraph">
                  <wp:posOffset>171450</wp:posOffset>
                </wp:positionV>
                <wp:extent cx="1676400" cy="314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0CD55" w14:textId="2251EB5F" w:rsidR="00E46F0A" w:rsidRPr="00890006" w:rsidRDefault="00F00745">
                            <w:pPr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VACATION_DATE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32C5" id="Text Box 6" o:spid="_x0000_s1028" type="#_x0000_t202" style="position:absolute;margin-left:235.65pt;margin-top:13.5pt;width:132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" filled="f" stroked="f" strokeweight="1.5pt">
                <v:stroke dashstyle="3 1"/>
                <v:textbox>
                  <w:txbxContent>
                    <w:p w14:paraId="1CC0CD55" w14:textId="2251EB5F" w:rsidR="00E46F0A" w:rsidRPr="00890006" w:rsidRDefault="00F00745">
                      <w:pPr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VACATION_DATE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82E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B444E" wp14:editId="05788B9F">
                <wp:simplePos x="0" y="0"/>
                <wp:positionH relativeFrom="page">
                  <wp:posOffset>2247265</wp:posOffset>
                </wp:positionH>
                <wp:positionV relativeFrom="paragraph">
                  <wp:posOffset>171450</wp:posOffset>
                </wp:positionV>
                <wp:extent cx="60007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67925" w14:textId="37D853F8" w:rsidR="00E46F0A" w:rsidRPr="0085681A" w:rsidRDefault="00D90951">
                            <w:pPr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CLASS_SIZE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444E" id="Text Box 4" o:spid="_x0000_s1029" type="#_x0000_t202" style="position:absolute;margin-left:176.95pt;margin-top:13.5pt;width:47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" filled="f" stroked="f" strokeweight="1.5pt">
                <v:stroke dashstyle="3 1"/>
                <v:textbox>
                  <w:txbxContent>
                    <w:p w14:paraId="1A867925" w14:textId="37D853F8" w:rsidR="00E46F0A" w:rsidRPr="0085681A" w:rsidRDefault="00D90951">
                      <w:pPr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CLASS_SIZE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61F9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AE767" wp14:editId="219C2A07">
                <wp:simplePos x="0" y="0"/>
                <wp:positionH relativeFrom="margin">
                  <wp:posOffset>321310</wp:posOffset>
                </wp:positionH>
                <wp:positionV relativeFrom="paragraph">
                  <wp:posOffset>177165</wp:posOffset>
                </wp:positionV>
                <wp:extent cx="78105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5D57A" w14:textId="606A2CF9" w:rsidR="00E46F0A" w:rsidRPr="0085681A" w:rsidRDefault="00D90951">
                            <w:pPr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CLASS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E767" id="Text Box 3" o:spid="_x0000_s1030" type="#_x0000_t202" style="position:absolute;margin-left:25.3pt;margin-top:13.95pt;width:61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" filled="f" stroked="f" strokeweight="1.5pt">
                <v:stroke dashstyle="3 1"/>
                <v:textbox>
                  <w:txbxContent>
                    <w:p w14:paraId="0775D57A" w14:textId="606A2CF9" w:rsidR="00E46F0A" w:rsidRPr="0085681A" w:rsidRDefault="00D90951">
                      <w:pPr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CLASS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E6B" w:rsidRPr="00397FF5">
        <w:t>NAME:</w:t>
      </w:r>
      <w:r w:rsidR="00152E6B" w:rsidRPr="0085681A">
        <w:rPr>
          <w:position w:val="-6"/>
        </w:rPr>
        <w:t>………………………………………………………...................</w:t>
      </w:r>
      <w:r w:rsidR="00E46F0A" w:rsidRPr="0085681A">
        <w:rPr>
          <w:position w:val="-6"/>
        </w:rPr>
        <w:t>..</w:t>
      </w:r>
      <w:r w:rsidR="00152E6B" w:rsidRPr="0085681A">
        <w:rPr>
          <w:position w:val="-6"/>
        </w:rPr>
        <w:t>..</w:t>
      </w:r>
      <w:r w:rsidR="00E46F0A" w:rsidRPr="0085681A">
        <w:rPr>
          <w:position w:val="-6"/>
        </w:rPr>
        <w:t>.</w:t>
      </w:r>
      <w:r w:rsidR="00890006">
        <w:rPr>
          <w:position w:val="-6"/>
        </w:rPr>
        <w:t xml:space="preserve">   </w:t>
      </w:r>
      <w:r w:rsidR="00152E6B" w:rsidRPr="00397FF5">
        <w:t>TERM:</w:t>
      </w:r>
      <w:r w:rsidR="00A77D8B">
        <w:rPr>
          <w:position w:val="-6"/>
        </w:rPr>
        <w:t>………..</w:t>
      </w:r>
      <w:r w:rsidR="00A77D8B" w:rsidRPr="0085681A">
        <w:rPr>
          <w:position w:val="-6"/>
        </w:rPr>
        <w:t>.............</w:t>
      </w:r>
    </w:p>
    <w:p w14:paraId="6EDD3165" w14:textId="1DE4F51E" w:rsidR="00152E6B" w:rsidRPr="00397FF5" w:rsidRDefault="003A1AEE" w:rsidP="00E46F0A">
      <w:pPr>
        <w:spacing w:after="0" w:line="276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01917" wp14:editId="01429490">
                <wp:simplePos x="0" y="0"/>
                <wp:positionH relativeFrom="margin">
                  <wp:posOffset>1116331</wp:posOffset>
                </wp:positionH>
                <wp:positionV relativeFrom="paragraph">
                  <wp:posOffset>171450</wp:posOffset>
                </wp:positionV>
                <wp:extent cx="2019300" cy="3333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99F7F" w14:textId="5BE9C644" w:rsidR="00E46F0A" w:rsidRPr="00E93400" w:rsidRDefault="00C27376">
                            <w:pPr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REOPEN_DATE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1917" id="Text Box 7" o:spid="_x0000_s1031" type="#_x0000_t202" style="position:absolute;margin-left:87.9pt;margin-top:13.5pt;width:159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" filled="f" stroked="f" strokeweight="1.5pt">
                <v:stroke dashstyle="3 1"/>
                <v:textbox>
                  <w:txbxContent>
                    <w:p w14:paraId="17D99F7F" w14:textId="5BE9C644" w:rsidR="00E46F0A" w:rsidRPr="00E93400" w:rsidRDefault="00C27376">
                      <w:pPr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REOPEN_DATE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400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00165" wp14:editId="17EE1CDE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676275" cy="371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3AEAC" w14:textId="5A9CB3D2" w:rsidR="00E46F0A" w:rsidRPr="005C5EF8" w:rsidRDefault="005C5EF8" w:rsidP="003A1AEE">
                            <w:pPr>
                              <w:rPr>
                                <w:b/>
                                <w:bCs/>
                                <w:color w:val="C0000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5C5EF8">
                              <w:rPr>
                                <w:b/>
                                <w:bCs/>
                                <w:color w:val="C00000"/>
                                <w:spacing w:val="2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C5EF8">
                              <w:rPr>
                                <w:b/>
                                <w:bCs/>
                                <w:color w:val="C00000"/>
                                <w:spacing w:val="20"/>
                                <w:sz w:val="28"/>
                                <w:szCs w:val="28"/>
                              </w:rPr>
                              <w:instrText xml:space="preserve"> MERGEFIELD OVERALL__POSITION </w:instrText>
                            </w:r>
                            <w:r w:rsidRPr="005C5EF8">
                              <w:rPr>
                                <w:b/>
                                <w:bCs/>
                                <w:color w:val="C00000"/>
                                <w:spacing w:val="2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0165" id="Text Box 5" o:spid="_x0000_s1032" type="#_x0000_t202" style="position:absolute;margin-left:2.05pt;margin-top:11.25pt;width:53.25pt;height:29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" filled="f" stroked="f" strokeweight="1.5pt">
                <v:stroke dashstyle="3 1"/>
                <v:textbox>
                  <w:txbxContent>
                    <w:p w14:paraId="5653AEAC" w14:textId="5A9CB3D2" w:rsidR="00E46F0A" w:rsidRPr="005C5EF8" w:rsidRDefault="005C5EF8" w:rsidP="003A1AEE">
                      <w:pPr>
                        <w:rPr>
                          <w:b/>
                          <w:bCs/>
                          <w:color w:val="C00000"/>
                          <w:spacing w:val="20"/>
                          <w:sz w:val="28"/>
                          <w:szCs w:val="28"/>
                        </w:rPr>
                      </w:pPr>
                      <w:r w:rsidRPr="005C5EF8">
                        <w:rPr>
                          <w:b/>
                          <w:bCs/>
                          <w:color w:val="C00000"/>
                          <w:spacing w:val="20"/>
                          <w:sz w:val="28"/>
                          <w:szCs w:val="28"/>
                        </w:rPr>
                        <w:fldChar w:fldCharType="begin"/>
                      </w:r>
                      <w:r w:rsidRPr="005C5EF8">
                        <w:rPr>
                          <w:b/>
                          <w:bCs/>
                          <w:color w:val="C00000"/>
                          <w:spacing w:val="20"/>
                          <w:sz w:val="28"/>
                          <w:szCs w:val="28"/>
                        </w:rPr>
                        <w:instrText xml:space="preserve"> MERGEFIELD OVERALL__POSITION </w:instrText>
                      </w:r>
                      <w:r w:rsidRPr="005C5EF8">
                        <w:rPr>
                          <w:b/>
                          <w:bCs/>
                          <w:color w:val="C00000"/>
                          <w:spacing w:val="2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E6B">
        <w:t>CLASS:</w:t>
      </w:r>
      <w:r w:rsidR="00890006" w:rsidRPr="0085681A">
        <w:rPr>
          <w:position w:val="-6"/>
        </w:rPr>
        <w:t>...................</w:t>
      </w:r>
      <w:r w:rsidR="00890006">
        <w:rPr>
          <w:position w:val="-6"/>
        </w:rPr>
        <w:t xml:space="preserve">   </w:t>
      </w:r>
      <w:r w:rsidR="00152E6B">
        <w:t>NO. ON</w:t>
      </w:r>
      <w:r w:rsidR="00A51698">
        <w:t xml:space="preserve"> </w:t>
      </w:r>
      <w:r w:rsidR="00152E6B">
        <w:t>ROLL:</w:t>
      </w:r>
      <w:r w:rsidR="00890006" w:rsidRPr="0085681A">
        <w:rPr>
          <w:position w:val="-6"/>
        </w:rPr>
        <w:t>.....................</w:t>
      </w:r>
      <w:r w:rsidR="00890006">
        <w:t xml:space="preserve"> </w:t>
      </w:r>
      <w:r w:rsidR="00890006" w:rsidRPr="00397FF5">
        <w:t xml:space="preserve"> </w:t>
      </w:r>
      <w:r w:rsidR="00152E6B" w:rsidRPr="00397FF5">
        <w:t>DATE:</w:t>
      </w:r>
      <w:r w:rsidR="00890006" w:rsidRPr="0085681A">
        <w:rPr>
          <w:position w:val="-6"/>
        </w:rPr>
        <w:t>................</w:t>
      </w:r>
      <w:r w:rsidR="00890006">
        <w:rPr>
          <w:position w:val="-6"/>
        </w:rPr>
        <w:t>.....................</w:t>
      </w:r>
      <w:r w:rsidR="00890006" w:rsidRPr="0085681A">
        <w:rPr>
          <w:position w:val="-6"/>
        </w:rPr>
        <w:t>......</w:t>
      </w:r>
    </w:p>
    <w:p w14:paraId="36BCF0B8" w14:textId="15FB5DC4" w:rsidR="00152E6B" w:rsidRPr="00397FF5" w:rsidRDefault="00152E6B" w:rsidP="00E46F0A">
      <w:pPr>
        <w:spacing w:after="0" w:line="276" w:lineRule="auto"/>
      </w:pPr>
      <w:r w:rsidRPr="00397FF5">
        <w:t>NEXT TERM BEGINS:</w:t>
      </w:r>
      <w:r w:rsidR="00890006" w:rsidRPr="0085681A">
        <w:rPr>
          <w:position w:val="-6"/>
        </w:rPr>
        <w:t>.......................</w:t>
      </w:r>
      <w:r w:rsidR="00890006">
        <w:rPr>
          <w:position w:val="-6"/>
        </w:rPr>
        <w:t>..</w:t>
      </w:r>
      <w:r w:rsidR="00E93400">
        <w:rPr>
          <w:position w:val="-6"/>
        </w:rPr>
        <w:t>................</w:t>
      </w:r>
      <w:r w:rsidR="00890006">
        <w:rPr>
          <w:position w:val="-6"/>
        </w:rPr>
        <w:t>..............</w:t>
      </w:r>
      <w:r w:rsidR="00E93400">
        <w:rPr>
          <w:position w:val="-6"/>
        </w:rPr>
        <w:t>....</w:t>
      </w:r>
      <w:r w:rsidR="00890006">
        <w:rPr>
          <w:position w:val="-6"/>
        </w:rPr>
        <w:t xml:space="preserve">..  </w:t>
      </w:r>
      <w:r w:rsidRPr="00397FF5">
        <w:t>POSITION:</w:t>
      </w:r>
      <w:r w:rsidR="00890006" w:rsidRPr="0085681A">
        <w:rPr>
          <w:position w:val="-6"/>
        </w:rPr>
        <w:t>.................</w:t>
      </w:r>
    </w:p>
    <w:p w14:paraId="096B9498" w14:textId="77777777" w:rsidR="00152E6B" w:rsidRPr="00397FF5" w:rsidRDefault="00152E6B" w:rsidP="00152E6B">
      <w:pPr>
        <w:spacing w:after="0" w:line="240" w:lineRule="auto"/>
      </w:pPr>
    </w:p>
    <w:tbl>
      <w:tblPr>
        <w:tblStyle w:val="TableGrid"/>
        <w:tblW w:w="7230" w:type="dxa"/>
        <w:tblInd w:w="-5" w:type="dxa"/>
        <w:tblLook w:val="04A0" w:firstRow="1" w:lastRow="0" w:firstColumn="1" w:lastColumn="0" w:noHBand="0" w:noVBand="1"/>
      </w:tblPr>
      <w:tblGrid>
        <w:gridCol w:w="1722"/>
        <w:gridCol w:w="909"/>
        <w:gridCol w:w="909"/>
        <w:gridCol w:w="909"/>
        <w:gridCol w:w="845"/>
        <w:gridCol w:w="638"/>
        <w:gridCol w:w="1298"/>
      </w:tblGrid>
      <w:tr w:rsidR="000241B3" w:rsidRPr="00397FF5" w14:paraId="602AFB82" w14:textId="77777777" w:rsidTr="00C921D6">
        <w:trPr>
          <w:trHeight w:val="872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4536" w14:textId="77777777" w:rsidR="00152E6B" w:rsidRPr="00397FF5" w:rsidRDefault="00152E6B" w:rsidP="00226A1A">
            <w:pPr>
              <w:jc w:val="center"/>
            </w:pPr>
            <w:r w:rsidRPr="00397FF5">
              <w:t>SUBJECT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C1915" w14:textId="77777777" w:rsidR="00152E6B" w:rsidRPr="00397FF5" w:rsidRDefault="00152E6B" w:rsidP="0087035C">
            <w:pPr>
              <w:jc w:val="center"/>
            </w:pPr>
            <w:r w:rsidRPr="00397FF5">
              <w:t>CLASS</w:t>
            </w:r>
          </w:p>
          <w:p w14:paraId="0BBB2D33" w14:textId="77777777" w:rsidR="00152E6B" w:rsidRPr="00397FF5" w:rsidRDefault="00152E6B" w:rsidP="0087035C">
            <w:pPr>
              <w:jc w:val="center"/>
            </w:pPr>
            <w:r w:rsidRPr="00397FF5">
              <w:t>SCORES</w:t>
            </w:r>
          </w:p>
          <w:p w14:paraId="26C1A6AA" w14:textId="77777777" w:rsidR="00152E6B" w:rsidRPr="00397FF5" w:rsidRDefault="00152E6B" w:rsidP="0087035C">
            <w:pPr>
              <w:jc w:val="center"/>
            </w:pPr>
            <w:r w:rsidRPr="00397FF5">
              <w:t>(50%)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96E1" w14:textId="77777777" w:rsidR="00152E6B" w:rsidRPr="00397FF5" w:rsidRDefault="00152E6B" w:rsidP="0087035C">
            <w:pPr>
              <w:jc w:val="center"/>
            </w:pPr>
            <w:r w:rsidRPr="00397FF5">
              <w:t>EXAMS</w:t>
            </w:r>
          </w:p>
          <w:p w14:paraId="66602EBF" w14:textId="77777777" w:rsidR="00152E6B" w:rsidRPr="00397FF5" w:rsidRDefault="00152E6B" w:rsidP="0087035C">
            <w:pPr>
              <w:jc w:val="center"/>
            </w:pPr>
            <w:r w:rsidRPr="00397FF5">
              <w:t>SCORES</w:t>
            </w:r>
          </w:p>
          <w:p w14:paraId="12EE3CB7" w14:textId="77777777" w:rsidR="00152E6B" w:rsidRPr="00397FF5" w:rsidRDefault="00152E6B" w:rsidP="0087035C">
            <w:pPr>
              <w:jc w:val="center"/>
            </w:pPr>
            <w:r w:rsidRPr="00397FF5">
              <w:t>(50%)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BFE76" w14:textId="77777777" w:rsidR="00152E6B" w:rsidRPr="00397FF5" w:rsidRDefault="00152E6B" w:rsidP="0087035C">
            <w:pPr>
              <w:jc w:val="center"/>
            </w:pPr>
            <w:r w:rsidRPr="00397FF5">
              <w:t>TOTAL</w:t>
            </w:r>
          </w:p>
          <w:p w14:paraId="737DE7BB" w14:textId="77777777" w:rsidR="00152E6B" w:rsidRPr="00397FF5" w:rsidRDefault="00152E6B" w:rsidP="0087035C">
            <w:pPr>
              <w:jc w:val="center"/>
            </w:pPr>
            <w:r w:rsidRPr="00397FF5">
              <w:t>SCORES</w:t>
            </w:r>
          </w:p>
          <w:p w14:paraId="402FDC3B" w14:textId="77777777" w:rsidR="00152E6B" w:rsidRPr="00397FF5" w:rsidRDefault="00152E6B" w:rsidP="0087035C">
            <w:pPr>
              <w:jc w:val="center"/>
            </w:pPr>
            <w:r w:rsidRPr="00397FF5">
              <w:t>(100%)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0A179" w14:textId="77777777" w:rsidR="00152E6B" w:rsidRPr="00397FF5" w:rsidRDefault="00152E6B" w:rsidP="0087035C">
            <w:pPr>
              <w:jc w:val="center"/>
            </w:pPr>
            <w:r w:rsidRPr="00397FF5">
              <w:t>GRADE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F50DD" w14:textId="34E8D7B1" w:rsidR="00152E6B" w:rsidRPr="00397FF5" w:rsidRDefault="00152E6B" w:rsidP="0087035C">
            <w:pPr>
              <w:jc w:val="center"/>
            </w:pPr>
            <w:r w:rsidRPr="00397FF5">
              <w:t>POS</w:t>
            </w:r>
            <w:r w:rsidR="00910274">
              <w:t>.</w:t>
            </w:r>
          </w:p>
          <w:p w14:paraId="572DE0B6" w14:textId="77777777" w:rsidR="00152E6B" w:rsidRPr="00397FF5" w:rsidRDefault="00152E6B" w:rsidP="0087035C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28953" w14:textId="77777777" w:rsidR="00152E6B" w:rsidRPr="00397FF5" w:rsidRDefault="00152E6B" w:rsidP="0087035C">
            <w:pPr>
              <w:jc w:val="center"/>
            </w:pPr>
            <w:r w:rsidRPr="00397FF5">
              <w:t>REMARKS</w:t>
            </w:r>
          </w:p>
        </w:tc>
      </w:tr>
      <w:tr w:rsidR="000241B3" w:rsidRPr="00397FF5" w14:paraId="402061A3" w14:textId="77777777" w:rsidTr="00C921D6">
        <w:trPr>
          <w:trHeight w:val="454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F9991" w14:textId="77777777" w:rsidR="00152E6B" w:rsidRPr="00397FF5" w:rsidRDefault="00152E6B" w:rsidP="00226A1A">
            <w:pPr>
              <w:jc w:val="center"/>
            </w:pPr>
            <w:r w:rsidRPr="00397FF5">
              <w:t xml:space="preserve">ENGLISH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4CBB" w14:textId="67F778CC" w:rsidR="00152E6B" w:rsidRPr="00397FF5" w:rsidRDefault="003564F6" w:rsidP="0087035C">
            <w:pPr>
              <w:jc w:val="center"/>
            </w:pPr>
            <w:r>
              <w:fldChar w:fldCharType="begin"/>
            </w:r>
            <w:r>
              <w:instrText xml:space="preserve"> MERGEFIELD ENGLISH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81EB" w14:textId="49E385C2" w:rsidR="00152E6B" w:rsidRPr="00397FF5" w:rsidRDefault="003564F6" w:rsidP="0087035C">
            <w:pPr>
              <w:jc w:val="center"/>
            </w:pPr>
            <w:r>
              <w:fldChar w:fldCharType="begin"/>
            </w:r>
            <w:r>
              <w:instrText xml:space="preserve"> MERGEFIELD F4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E1FF" w14:textId="6A5E1C07" w:rsidR="00152E6B" w:rsidRPr="00E30B3D" w:rsidRDefault="0087035C" w:rsidP="0087035C">
            <w:pPr>
              <w:jc w:val="center"/>
              <w:rPr>
                <w:b/>
              </w:rPr>
            </w:pPr>
            <w:r w:rsidRPr="00E30B3D">
              <w:rPr>
                <w:b/>
              </w:rPr>
              <w:fldChar w:fldCharType="begin"/>
            </w:r>
            <w:r w:rsidRPr="00E30B3D">
              <w:rPr>
                <w:b/>
              </w:rPr>
              <w:instrText xml:space="preserve"> MERGEFIELD F5 </w:instrText>
            </w:r>
            <w:r w:rsidRPr="00E30B3D">
              <w:rPr>
                <w:b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D45F" w14:textId="6368B96D" w:rsidR="00152E6B" w:rsidRPr="00397FF5" w:rsidRDefault="003564F6" w:rsidP="0087035C">
            <w:pPr>
              <w:jc w:val="center"/>
            </w:pPr>
            <w:r>
              <w:fldChar w:fldCharType="begin"/>
            </w:r>
            <w:r>
              <w:instrText xml:space="preserve"> MERGEFIELD F6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50718" w14:textId="2F71637F" w:rsidR="00152E6B" w:rsidRPr="00E30B3D" w:rsidRDefault="0087035C" w:rsidP="0087035C">
            <w:pPr>
              <w:jc w:val="center"/>
              <w:rPr>
                <w:b/>
              </w:rPr>
            </w:pPr>
            <w:r w:rsidRPr="00E30B3D">
              <w:rPr>
                <w:b/>
              </w:rPr>
              <w:fldChar w:fldCharType="begin"/>
            </w:r>
            <w:r w:rsidRPr="00E30B3D">
              <w:rPr>
                <w:b/>
              </w:rPr>
              <w:instrText xml:space="preserve"> MERGEFIELD F7 </w:instrText>
            </w:r>
            <w:r w:rsidRPr="00E30B3D">
              <w:rPr>
                <w:b/>
              </w:rPr>
              <w:fldChar w:fldCharType="end"/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019A" w14:textId="041702D3" w:rsidR="00152E6B" w:rsidRPr="00397FF5" w:rsidRDefault="003564F6" w:rsidP="0087035C">
            <w:pPr>
              <w:jc w:val="center"/>
            </w:pPr>
            <w:r>
              <w:fldChar w:fldCharType="begin"/>
            </w:r>
            <w:r>
              <w:instrText xml:space="preserve"> MERGEFIELD F8 </w:instrText>
            </w:r>
            <w:r>
              <w:rPr>
                <w:noProof/>
              </w:rPr>
              <w:fldChar w:fldCharType="end"/>
            </w:r>
          </w:p>
        </w:tc>
      </w:tr>
      <w:tr w:rsidR="000241B3" w:rsidRPr="00397FF5" w14:paraId="4D489710" w14:textId="77777777" w:rsidTr="00C921D6">
        <w:trPr>
          <w:trHeight w:val="454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E8B3F" w14:textId="77777777" w:rsidR="00152E6B" w:rsidRPr="00397FF5" w:rsidRDefault="00152E6B" w:rsidP="00226A1A">
            <w:pPr>
              <w:jc w:val="center"/>
            </w:pPr>
            <w:r w:rsidRPr="00397FF5">
              <w:t>MATHEMATICS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D258" w14:textId="3E6F24D5" w:rsidR="00152E6B" w:rsidRPr="00397FF5" w:rsidRDefault="00770CF2" w:rsidP="0087035C">
            <w:pPr>
              <w:jc w:val="center"/>
            </w:pPr>
            <w:r>
              <w:fldChar w:fldCharType="begin"/>
            </w:r>
            <w:r>
              <w:instrText xml:space="preserve"> MERGEFIELD MATHS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475E" w14:textId="1011CF24" w:rsidR="00152E6B" w:rsidRPr="00397FF5" w:rsidRDefault="00770CF2" w:rsidP="0087035C">
            <w:pPr>
              <w:jc w:val="center"/>
            </w:pPr>
            <w:r>
              <w:fldChar w:fldCharType="begin"/>
            </w:r>
            <w:r>
              <w:instrText xml:space="preserve"> MERGEFIELD F11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D356" w14:textId="5577F3BB" w:rsidR="00152E6B" w:rsidRPr="00E30B3D" w:rsidRDefault="0041142A" w:rsidP="0087035C">
            <w:pPr>
              <w:jc w:val="center"/>
              <w:rPr>
                <w:b/>
              </w:rPr>
            </w:pPr>
            <w:r w:rsidRPr="00E30B3D">
              <w:rPr>
                <w:b/>
              </w:rPr>
              <w:fldChar w:fldCharType="begin"/>
            </w:r>
            <w:r w:rsidRPr="00E30B3D">
              <w:rPr>
                <w:b/>
              </w:rPr>
              <w:instrText xml:space="preserve"> MERGEFIELD F12 </w:instrText>
            </w:r>
            <w:r w:rsidRPr="00E30B3D">
              <w:rPr>
                <w:b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838E" w14:textId="02029C79" w:rsidR="00152E6B" w:rsidRPr="00397FF5" w:rsidRDefault="0041142A" w:rsidP="0087035C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F13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950F" w14:textId="70943510" w:rsidR="00152E6B" w:rsidRPr="00E30B3D" w:rsidRDefault="0041142A" w:rsidP="0087035C">
            <w:pPr>
              <w:jc w:val="center"/>
              <w:rPr>
                <w:b/>
              </w:rPr>
            </w:pPr>
            <w:r w:rsidRPr="00E30B3D">
              <w:rPr>
                <w:b/>
              </w:rPr>
              <w:fldChar w:fldCharType="begin"/>
            </w:r>
            <w:r w:rsidRPr="00E30B3D">
              <w:rPr>
                <w:b/>
              </w:rPr>
              <w:instrText xml:space="preserve"> MERGEFIELD F14 </w:instrText>
            </w:r>
            <w:r w:rsidRPr="00E30B3D">
              <w:rPr>
                <w:b/>
              </w:rPr>
              <w:fldChar w:fldCharType="end"/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3C50" w14:textId="0FBE9EDE" w:rsidR="00152E6B" w:rsidRPr="00397FF5" w:rsidRDefault="003564F6" w:rsidP="0087035C">
            <w:pPr>
              <w:jc w:val="center"/>
            </w:pPr>
            <w:r>
              <w:fldChar w:fldCharType="begin"/>
            </w:r>
            <w:r>
              <w:instrText xml:space="preserve"> MERGEFIELD F15 </w:instrText>
            </w:r>
            <w:r>
              <w:rPr>
                <w:noProof/>
              </w:rPr>
              <w:fldChar w:fldCharType="end"/>
            </w:r>
          </w:p>
        </w:tc>
      </w:tr>
      <w:tr w:rsidR="000241B3" w:rsidRPr="00397FF5" w14:paraId="2C8B8EA1" w14:textId="77777777" w:rsidTr="00C921D6">
        <w:trPr>
          <w:trHeight w:val="454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81E05" w14:textId="77777777" w:rsidR="00152E6B" w:rsidRPr="00397FF5" w:rsidRDefault="00152E6B" w:rsidP="00226A1A">
            <w:pPr>
              <w:jc w:val="center"/>
            </w:pPr>
            <w:r w:rsidRPr="00397FF5">
              <w:t>SCIENCE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4A486" w14:textId="45E4FA4F" w:rsidR="00152E6B" w:rsidRPr="00397FF5" w:rsidRDefault="00697F83" w:rsidP="0087035C">
            <w:pPr>
              <w:jc w:val="center"/>
            </w:pPr>
            <w:r>
              <w:fldChar w:fldCharType="begin"/>
            </w:r>
            <w:r>
              <w:instrText xml:space="preserve"> MERGEFIELD SCIENCE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6227" w14:textId="102DAE5D" w:rsidR="00152E6B" w:rsidRPr="00397FF5" w:rsidRDefault="00697F83" w:rsidP="0087035C">
            <w:pPr>
              <w:jc w:val="center"/>
            </w:pPr>
            <w:r>
              <w:fldChar w:fldCharType="begin"/>
            </w:r>
            <w:r>
              <w:instrText xml:space="preserve"> MERGEFIELD F18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31DB" w14:textId="25A04427" w:rsidR="00152E6B" w:rsidRPr="00E30B3D" w:rsidRDefault="0041142A" w:rsidP="0087035C">
            <w:pPr>
              <w:jc w:val="center"/>
              <w:rPr>
                <w:b/>
              </w:rPr>
            </w:pPr>
            <w:r w:rsidRPr="00E30B3D">
              <w:rPr>
                <w:b/>
              </w:rPr>
              <w:fldChar w:fldCharType="begin"/>
            </w:r>
            <w:r w:rsidRPr="00E30B3D">
              <w:rPr>
                <w:b/>
              </w:rPr>
              <w:instrText xml:space="preserve"> MERGEFIELD F19 </w:instrText>
            </w:r>
            <w:r w:rsidRPr="00E30B3D">
              <w:rPr>
                <w:b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8788" w14:textId="4FA673E6" w:rsidR="00152E6B" w:rsidRPr="00397FF5" w:rsidRDefault="003564F6" w:rsidP="0087035C">
            <w:pPr>
              <w:jc w:val="center"/>
            </w:pPr>
            <w:r>
              <w:fldChar w:fldCharType="begin"/>
            </w:r>
            <w:r>
              <w:instrText xml:space="preserve"> MERGEFIELD F20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5899" w14:textId="3C2B9DE1" w:rsidR="00152E6B" w:rsidRPr="00E30B3D" w:rsidRDefault="0041142A" w:rsidP="0087035C">
            <w:pPr>
              <w:jc w:val="center"/>
              <w:rPr>
                <w:b/>
              </w:rPr>
            </w:pPr>
            <w:r w:rsidRPr="00E30B3D">
              <w:rPr>
                <w:b/>
              </w:rPr>
              <w:fldChar w:fldCharType="begin"/>
            </w:r>
            <w:r w:rsidRPr="00E30B3D">
              <w:rPr>
                <w:b/>
              </w:rPr>
              <w:instrText xml:space="preserve"> MERGEFIELD F21 </w:instrText>
            </w:r>
            <w:r w:rsidRPr="00E30B3D">
              <w:rPr>
                <w:b/>
              </w:rPr>
              <w:fldChar w:fldCharType="end"/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EF0E0" w14:textId="787BB448" w:rsidR="00152E6B" w:rsidRPr="00397FF5" w:rsidRDefault="003564F6" w:rsidP="0087035C">
            <w:pPr>
              <w:jc w:val="center"/>
            </w:pPr>
            <w:r>
              <w:fldChar w:fldCharType="begin"/>
            </w:r>
            <w:r>
              <w:instrText xml:space="preserve"> MERGEFIELD F22 </w:instrText>
            </w:r>
            <w:r>
              <w:rPr>
                <w:noProof/>
              </w:rPr>
              <w:fldChar w:fldCharType="end"/>
            </w:r>
          </w:p>
        </w:tc>
      </w:tr>
      <w:tr w:rsidR="000241B3" w:rsidRPr="00397FF5" w14:paraId="435D1D53" w14:textId="77777777" w:rsidTr="00C921D6">
        <w:trPr>
          <w:trHeight w:val="454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B7462" w14:textId="77777777" w:rsidR="00152E6B" w:rsidRPr="00397FF5" w:rsidRDefault="00152E6B" w:rsidP="00226A1A">
            <w:pPr>
              <w:jc w:val="center"/>
            </w:pPr>
            <w:r w:rsidRPr="00397FF5">
              <w:t>O.W.O.P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886D" w14:textId="3004FC1B" w:rsidR="00152E6B" w:rsidRPr="00397FF5" w:rsidRDefault="00770CF2" w:rsidP="0087035C">
            <w:pPr>
              <w:jc w:val="center"/>
            </w:pPr>
            <w:r>
              <w:fldChar w:fldCharType="begin"/>
            </w:r>
            <w:r>
              <w:instrText xml:space="preserve"> MERGEFIELD OWOP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A999D" w14:textId="574869F8" w:rsidR="00152E6B" w:rsidRPr="00397FF5" w:rsidRDefault="00770CF2" w:rsidP="0087035C">
            <w:pPr>
              <w:jc w:val="center"/>
            </w:pPr>
            <w:r>
              <w:fldChar w:fldCharType="begin"/>
            </w:r>
            <w:r>
              <w:instrText xml:space="preserve"> MERGEFIELD F25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DD12" w14:textId="3DDC829C" w:rsidR="00152E6B" w:rsidRPr="00E30B3D" w:rsidRDefault="00546739" w:rsidP="0087035C">
            <w:pPr>
              <w:jc w:val="center"/>
              <w:rPr>
                <w:b/>
              </w:rPr>
            </w:pPr>
            <w:r w:rsidRPr="00E30B3D">
              <w:rPr>
                <w:b/>
              </w:rPr>
              <w:fldChar w:fldCharType="begin"/>
            </w:r>
            <w:r w:rsidRPr="00E30B3D">
              <w:rPr>
                <w:b/>
              </w:rPr>
              <w:instrText xml:space="preserve"> MERGEFIELD F26 </w:instrText>
            </w:r>
            <w:r w:rsidRPr="00E30B3D">
              <w:rPr>
                <w:b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EEDB" w14:textId="30C2DCA3" w:rsidR="00152E6B" w:rsidRPr="00397FF5" w:rsidRDefault="003564F6" w:rsidP="0087035C">
            <w:pPr>
              <w:jc w:val="center"/>
            </w:pPr>
            <w:r>
              <w:fldChar w:fldCharType="begin"/>
            </w:r>
            <w:r>
              <w:instrText xml:space="preserve"> MERGEFIELD F27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1005" w14:textId="49BF4F8F" w:rsidR="00152E6B" w:rsidRPr="00E30B3D" w:rsidRDefault="00546739" w:rsidP="0087035C">
            <w:pPr>
              <w:jc w:val="center"/>
              <w:rPr>
                <w:b/>
              </w:rPr>
            </w:pPr>
            <w:r w:rsidRPr="00E30B3D">
              <w:rPr>
                <w:b/>
              </w:rPr>
              <w:fldChar w:fldCharType="begin"/>
            </w:r>
            <w:r w:rsidRPr="00E30B3D">
              <w:rPr>
                <w:b/>
              </w:rPr>
              <w:instrText xml:space="preserve"> MERGEFIELD F28 </w:instrText>
            </w:r>
            <w:r w:rsidRPr="00E30B3D">
              <w:rPr>
                <w:b/>
              </w:rPr>
              <w:fldChar w:fldCharType="end"/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35BB" w14:textId="239F7E53" w:rsidR="00152E6B" w:rsidRPr="00397FF5" w:rsidRDefault="003564F6" w:rsidP="0087035C">
            <w:pPr>
              <w:jc w:val="center"/>
            </w:pPr>
            <w:r>
              <w:fldChar w:fldCharType="begin"/>
            </w:r>
            <w:r>
              <w:instrText xml:space="preserve"> MERGEFIELD F29 </w:instrText>
            </w:r>
            <w:r>
              <w:rPr>
                <w:noProof/>
              </w:rPr>
              <w:fldChar w:fldCharType="end"/>
            </w:r>
          </w:p>
        </w:tc>
      </w:tr>
      <w:tr w:rsidR="000241B3" w:rsidRPr="00397FF5" w14:paraId="4736A8EB" w14:textId="77777777" w:rsidTr="00C921D6">
        <w:trPr>
          <w:trHeight w:val="454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AE38C" w14:textId="77777777" w:rsidR="00A01AF0" w:rsidRPr="00397FF5" w:rsidRDefault="00A01AF0" w:rsidP="00A01AF0">
            <w:pPr>
              <w:jc w:val="center"/>
            </w:pPr>
            <w:r w:rsidRPr="00397FF5">
              <w:t>R.M.E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6F5C" w14:textId="6922F25F" w:rsidR="00A01AF0" w:rsidRPr="00397FF5" w:rsidRDefault="00770CF2" w:rsidP="00A01AF0">
            <w:pPr>
              <w:jc w:val="center"/>
            </w:pPr>
            <w:r>
              <w:fldChar w:fldCharType="begin"/>
            </w:r>
            <w:r>
              <w:instrText xml:space="preserve"> MERGEFIELD RME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2625" w14:textId="66232B3F" w:rsidR="00A01AF0" w:rsidRPr="00397FF5" w:rsidRDefault="00770CF2" w:rsidP="00A01AF0">
            <w:pPr>
              <w:jc w:val="center"/>
            </w:pPr>
            <w:r>
              <w:fldChar w:fldCharType="begin"/>
            </w:r>
            <w:r>
              <w:instrText xml:space="preserve"> MERGEFIELD F60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50785" w14:textId="7FF80676" w:rsidR="00A01AF0" w:rsidRPr="00E30B3D" w:rsidRDefault="001111D9" w:rsidP="00A01AF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"F61" </w:instrText>
            </w:r>
            <w:r>
              <w:rPr>
                <w:b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E6E5B" w14:textId="12AD550C" w:rsidR="00A01AF0" w:rsidRPr="00397FF5" w:rsidRDefault="003564F6" w:rsidP="00A01AF0">
            <w:pPr>
              <w:jc w:val="center"/>
            </w:pPr>
            <w:r>
              <w:fldChar w:fldCharType="begin"/>
            </w:r>
            <w:r>
              <w:instrText xml:space="preserve"> MERGEFIELD "F62"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C6868" w14:textId="26AD3AAE" w:rsidR="00A01AF0" w:rsidRPr="00E30B3D" w:rsidRDefault="001111D9" w:rsidP="00A01AF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"F63" </w:instrText>
            </w:r>
            <w:r>
              <w:rPr>
                <w:b/>
              </w:rPr>
              <w:fldChar w:fldCharType="end"/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4555" w14:textId="4252FFA7" w:rsidR="00A01AF0" w:rsidRPr="00397FF5" w:rsidRDefault="003564F6" w:rsidP="00A01AF0">
            <w:pPr>
              <w:jc w:val="center"/>
            </w:pPr>
            <w:r>
              <w:fldChar w:fldCharType="begin"/>
            </w:r>
            <w:r>
              <w:instrText xml:space="preserve"> MERGEFIELD "F64" </w:instrText>
            </w:r>
            <w:r>
              <w:rPr>
                <w:noProof/>
              </w:rPr>
              <w:fldChar w:fldCharType="end"/>
            </w:r>
          </w:p>
        </w:tc>
      </w:tr>
      <w:tr w:rsidR="000241B3" w:rsidRPr="00397FF5" w14:paraId="75002C2F" w14:textId="77777777" w:rsidTr="00C921D6">
        <w:trPr>
          <w:trHeight w:val="454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B0D73" w14:textId="77777777" w:rsidR="00A01AF0" w:rsidRPr="00397FF5" w:rsidRDefault="00A01AF0" w:rsidP="00A01AF0">
            <w:pPr>
              <w:jc w:val="center"/>
            </w:pPr>
            <w:r w:rsidRPr="00397FF5">
              <w:t>COMPUTING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B298" w14:textId="21F74DCF" w:rsidR="00A01AF0" w:rsidRPr="00397FF5" w:rsidRDefault="00A01AF0" w:rsidP="00A01AF0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456F" w14:textId="2FEF16A7" w:rsidR="00A01AF0" w:rsidRPr="00397FF5" w:rsidRDefault="00770CF2" w:rsidP="00A01AF0">
            <w:pPr>
              <w:jc w:val="center"/>
            </w:pPr>
            <w:r>
              <w:fldChar w:fldCharType="begin"/>
            </w:r>
            <w:r>
              <w:instrText xml:space="preserve"> MERGEFIELD F46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BB9D2" w14:textId="2497EFBD" w:rsidR="00A01AF0" w:rsidRPr="00E30B3D" w:rsidRDefault="001111D9" w:rsidP="00A01AF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"F47" </w:instrText>
            </w:r>
            <w:r>
              <w:rPr>
                <w:b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88EE" w14:textId="4D075DED" w:rsidR="00A01AF0" w:rsidRPr="00397FF5" w:rsidRDefault="003564F6" w:rsidP="00A01AF0">
            <w:pPr>
              <w:jc w:val="center"/>
            </w:pPr>
            <w:r>
              <w:fldChar w:fldCharType="begin"/>
            </w:r>
            <w:r>
              <w:instrText xml:space="preserve"> MERGEFIELD "F48"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CB8E" w14:textId="763E1FA7" w:rsidR="00A01AF0" w:rsidRPr="00E30B3D" w:rsidRDefault="001111D9" w:rsidP="00A01AF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"F49" </w:instrText>
            </w:r>
            <w:r>
              <w:rPr>
                <w:b/>
              </w:rPr>
              <w:fldChar w:fldCharType="end"/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EF02A" w14:textId="6D7B3092" w:rsidR="00A01AF0" w:rsidRPr="00397FF5" w:rsidRDefault="003564F6" w:rsidP="00A01AF0">
            <w:pPr>
              <w:jc w:val="center"/>
            </w:pPr>
            <w:r>
              <w:fldChar w:fldCharType="begin"/>
            </w:r>
            <w:r>
              <w:instrText xml:space="preserve"> MERGEFIELD "F50" </w:instrText>
            </w:r>
            <w:r>
              <w:rPr>
                <w:noProof/>
              </w:rPr>
              <w:fldChar w:fldCharType="end"/>
            </w:r>
          </w:p>
        </w:tc>
      </w:tr>
      <w:tr w:rsidR="000241B3" w:rsidRPr="00397FF5" w14:paraId="06937342" w14:textId="77777777" w:rsidTr="00C921D6">
        <w:trPr>
          <w:trHeight w:val="454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F85F" w14:textId="77777777" w:rsidR="00A01AF0" w:rsidRPr="00397FF5" w:rsidRDefault="00A01AF0" w:rsidP="00A01AF0">
            <w:pPr>
              <w:jc w:val="center"/>
            </w:pPr>
            <w:r w:rsidRPr="00397FF5">
              <w:t>HISTORY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41147" w14:textId="5CA3E572" w:rsidR="00A01AF0" w:rsidRPr="00397FF5" w:rsidRDefault="00770CF2" w:rsidP="00A01AF0">
            <w:pPr>
              <w:jc w:val="center"/>
            </w:pPr>
            <w:r>
              <w:fldChar w:fldCharType="begin"/>
            </w:r>
            <w:r>
              <w:instrText xml:space="preserve"> MERGEFIELD HISTORY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7B68C" w14:textId="7D7557B0" w:rsidR="00A01AF0" w:rsidRPr="00397FF5" w:rsidRDefault="00770CF2" w:rsidP="00A01AF0">
            <w:pPr>
              <w:jc w:val="center"/>
            </w:pPr>
            <w:r>
              <w:fldChar w:fldCharType="begin"/>
            </w:r>
            <w:r>
              <w:instrText xml:space="preserve"> MERGEFIELD F53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2E5F6" w14:textId="5BD147B0" w:rsidR="00A01AF0" w:rsidRPr="00E30B3D" w:rsidRDefault="005B6E42" w:rsidP="00A01AF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"F54" </w:instrText>
            </w:r>
            <w:r>
              <w:rPr>
                <w:b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E4B0" w14:textId="600E9043" w:rsidR="00A01AF0" w:rsidRPr="00397FF5" w:rsidRDefault="003564F6" w:rsidP="00A01AF0">
            <w:pPr>
              <w:jc w:val="center"/>
            </w:pPr>
            <w:r>
              <w:fldChar w:fldCharType="begin"/>
            </w:r>
            <w:r>
              <w:instrText xml:space="preserve"> MERGEFIELD "F55"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DF100" w14:textId="7409F9BC" w:rsidR="00A01AF0" w:rsidRPr="00E30B3D" w:rsidRDefault="005B6E42" w:rsidP="00A01AF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"F56" </w:instrText>
            </w:r>
            <w:r>
              <w:rPr>
                <w:b/>
              </w:rPr>
              <w:fldChar w:fldCharType="end"/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8EA1" w14:textId="521EC1A9" w:rsidR="00A01AF0" w:rsidRPr="00397FF5" w:rsidRDefault="003564F6" w:rsidP="00A01AF0">
            <w:pPr>
              <w:jc w:val="center"/>
            </w:pPr>
            <w:r>
              <w:fldChar w:fldCharType="begin"/>
            </w:r>
            <w:r>
              <w:instrText xml:space="preserve"> MERGEFIELD "F57" </w:instrText>
            </w:r>
            <w:r>
              <w:rPr>
                <w:noProof/>
              </w:rPr>
              <w:fldChar w:fldCharType="end"/>
            </w:r>
          </w:p>
        </w:tc>
      </w:tr>
      <w:tr w:rsidR="000241B3" w:rsidRPr="00397FF5" w14:paraId="7F071FB1" w14:textId="77777777" w:rsidTr="00C921D6">
        <w:trPr>
          <w:trHeight w:val="454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96A5D" w14:textId="77777777" w:rsidR="00A01AF0" w:rsidRPr="00397FF5" w:rsidRDefault="00A01AF0" w:rsidP="00A01AF0">
            <w:pPr>
              <w:jc w:val="center"/>
            </w:pPr>
            <w:r w:rsidRPr="00397FF5">
              <w:t>CREATIVE ARTS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6540" w14:textId="535B2DE7" w:rsidR="00A01AF0" w:rsidRPr="00397FF5" w:rsidRDefault="00770CF2" w:rsidP="00A01AF0">
            <w:pPr>
              <w:jc w:val="center"/>
            </w:pPr>
            <w:r>
              <w:fldChar w:fldCharType="begin"/>
            </w:r>
            <w:r>
              <w:instrText xml:space="preserve"> MERGEFIELD C_ARTS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31E92" w14:textId="5F73C1FF" w:rsidR="00A01AF0" w:rsidRPr="00397FF5" w:rsidRDefault="00770CF2" w:rsidP="00A01AF0">
            <w:pPr>
              <w:jc w:val="center"/>
            </w:pPr>
            <w:r>
              <w:fldChar w:fldCharType="begin"/>
            </w:r>
            <w:r>
              <w:instrText xml:space="preserve"> MERGEFIELD F32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841B" w14:textId="7873E717" w:rsidR="00A01AF0" w:rsidRPr="00E30B3D" w:rsidRDefault="00762028" w:rsidP="00A01AF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"F33" </w:instrText>
            </w:r>
            <w:r>
              <w:rPr>
                <w:b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DB13" w14:textId="5F340174" w:rsidR="00A01AF0" w:rsidRPr="00397FF5" w:rsidRDefault="003564F6" w:rsidP="00A01AF0">
            <w:pPr>
              <w:jc w:val="center"/>
            </w:pPr>
            <w:r>
              <w:fldChar w:fldCharType="begin"/>
            </w:r>
            <w:r>
              <w:instrText xml:space="preserve"> MERGEFIELD "F34"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12486" w14:textId="5664BCA3" w:rsidR="00A01AF0" w:rsidRPr="00E30B3D" w:rsidRDefault="006C5A4F" w:rsidP="00A01AF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"F35" </w:instrText>
            </w:r>
            <w:r>
              <w:rPr>
                <w:b/>
              </w:rPr>
              <w:fldChar w:fldCharType="end"/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2DA22" w14:textId="7AEA1085" w:rsidR="00A01AF0" w:rsidRPr="00397FF5" w:rsidRDefault="003564F6" w:rsidP="00A01AF0">
            <w:pPr>
              <w:jc w:val="center"/>
            </w:pPr>
            <w:r>
              <w:fldChar w:fldCharType="begin"/>
            </w:r>
            <w:r>
              <w:instrText xml:space="preserve"> MERGEFIELD "F36" </w:instrText>
            </w:r>
            <w:r>
              <w:rPr>
                <w:noProof/>
              </w:rPr>
              <w:fldChar w:fldCharType="end"/>
            </w:r>
          </w:p>
        </w:tc>
      </w:tr>
      <w:tr w:rsidR="000241B3" w:rsidRPr="00397FF5" w14:paraId="29C0326B" w14:textId="77777777" w:rsidTr="00C921D6">
        <w:trPr>
          <w:trHeight w:val="454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7C53B" w14:textId="77777777" w:rsidR="00A01AF0" w:rsidRPr="00397FF5" w:rsidRDefault="00A01AF0" w:rsidP="00A01AF0">
            <w:pPr>
              <w:jc w:val="center"/>
            </w:pPr>
            <w:r w:rsidRPr="00397FF5">
              <w:t>GH</w:t>
            </w:r>
            <w:r>
              <w:t xml:space="preserve">. </w:t>
            </w:r>
            <w:r w:rsidRPr="00397FF5">
              <w:t>LANGUAGE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6530E" w14:textId="15756EEF" w:rsidR="00A01AF0" w:rsidRPr="00397FF5" w:rsidRDefault="00770CF2" w:rsidP="00A01AF0">
            <w:pPr>
              <w:jc w:val="center"/>
            </w:pPr>
            <w:r>
              <w:fldChar w:fldCharType="begin"/>
            </w:r>
            <w:r>
              <w:instrText xml:space="preserve"> MERGEFIELD GH_LANG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D2C22" w14:textId="4D635184" w:rsidR="00A01AF0" w:rsidRPr="00397FF5" w:rsidRDefault="00770CF2" w:rsidP="00A01AF0">
            <w:pPr>
              <w:jc w:val="center"/>
            </w:pPr>
            <w:r>
              <w:fldChar w:fldCharType="begin"/>
            </w:r>
            <w:r>
              <w:instrText xml:space="preserve"> MERGEFIELD F39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2EB7E" w14:textId="52E43138" w:rsidR="00A01AF0" w:rsidRPr="00E30B3D" w:rsidRDefault="006C5A4F" w:rsidP="00A01AF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"F40" </w:instrText>
            </w:r>
            <w:r>
              <w:rPr>
                <w:b/>
              </w:rPr>
              <w:fldChar w:fldCharType="end"/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2421" w14:textId="364850E2" w:rsidR="00A01AF0" w:rsidRPr="00397FF5" w:rsidRDefault="003564F6" w:rsidP="00A01AF0">
            <w:pPr>
              <w:jc w:val="center"/>
            </w:pPr>
            <w:r>
              <w:fldChar w:fldCharType="begin"/>
            </w:r>
            <w:r>
              <w:instrText xml:space="preserve"> MERGEFIELD "F41"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DA48" w14:textId="1BF67C8E" w:rsidR="00A01AF0" w:rsidRPr="00E30B3D" w:rsidRDefault="006C5A4F" w:rsidP="00A01AF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"F42" </w:instrText>
            </w:r>
            <w:r>
              <w:rPr>
                <w:b/>
              </w:rPr>
              <w:fldChar w:fldCharType="end"/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E341" w14:textId="7349C7A8" w:rsidR="00A01AF0" w:rsidRPr="00397FF5" w:rsidRDefault="003564F6" w:rsidP="00A01AF0">
            <w:pPr>
              <w:jc w:val="center"/>
            </w:pPr>
            <w:r>
              <w:fldChar w:fldCharType="begin"/>
            </w:r>
            <w:r>
              <w:instrText xml:space="preserve"> MERGEFIELD "F43" </w:instrText>
            </w:r>
            <w:r>
              <w:rPr>
                <w:noProof/>
              </w:rPr>
              <w:fldChar w:fldCharType="end"/>
            </w:r>
          </w:p>
        </w:tc>
      </w:tr>
    </w:tbl>
    <w:p w14:paraId="4D5B0BCF" w14:textId="401FB4C2" w:rsidR="00152E6B" w:rsidRPr="00397FF5" w:rsidRDefault="000241B3" w:rsidP="00152E6B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74376" wp14:editId="46F97064">
                <wp:simplePos x="0" y="0"/>
                <wp:positionH relativeFrom="margin">
                  <wp:posOffset>3821430</wp:posOffset>
                </wp:positionH>
                <wp:positionV relativeFrom="paragraph">
                  <wp:posOffset>90805</wp:posOffset>
                </wp:positionV>
                <wp:extent cx="7429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5B1E4" w14:textId="72CBBE89" w:rsidR="00AD0170" w:rsidRPr="00890006" w:rsidRDefault="00057658" w:rsidP="00D32F39">
                            <w:pPr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PROMOTED_TO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4376" id="Text Box 10" o:spid="_x0000_s1033" type="#_x0000_t202" style="position:absolute;margin-left:300.9pt;margin-top:7.15pt;width:58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" filled="f" stroked="f" strokeweight="1.5pt">
                <v:stroke dashstyle="3 1"/>
                <v:textbox>
                  <w:txbxContent>
                    <w:p w14:paraId="67D5B1E4" w14:textId="72CBBE89" w:rsidR="00AD0170" w:rsidRPr="00890006" w:rsidRDefault="00057658" w:rsidP="00D32F39">
                      <w:pPr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PROMOTED_TO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F23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5FC4C" wp14:editId="1B663C03">
                <wp:simplePos x="0" y="0"/>
                <wp:positionH relativeFrom="margin">
                  <wp:posOffset>2287905</wp:posOffset>
                </wp:positionH>
                <wp:positionV relativeFrom="paragraph">
                  <wp:posOffset>109855</wp:posOffset>
                </wp:positionV>
                <wp:extent cx="609600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2456E" w14:textId="3B920A47" w:rsidR="00D32F39" w:rsidRPr="00890006" w:rsidRDefault="004A4531" w:rsidP="004A4531">
                            <w:pPr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"T_ATT"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FC4C" id="Text Box 9" o:spid="_x0000_s1034" type="#_x0000_t202" style="position:absolute;margin-left:180.15pt;margin-top:8.65pt;width:48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" filled="f" stroked="f" strokeweight="1.5pt">
                <v:stroke dashstyle="3 1"/>
                <v:textbox>
                  <w:txbxContent>
                    <w:p w14:paraId="1012456E" w14:textId="3B920A47" w:rsidR="00D32F39" w:rsidRPr="00890006" w:rsidRDefault="004A4531" w:rsidP="004A4531">
                      <w:pPr>
                        <w:jc w:val="center"/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"T_ATT"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213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8748E" wp14:editId="3F094AA1">
                <wp:simplePos x="0" y="0"/>
                <wp:positionH relativeFrom="margin">
                  <wp:posOffset>730885</wp:posOffset>
                </wp:positionH>
                <wp:positionV relativeFrom="paragraph">
                  <wp:posOffset>105410</wp:posOffset>
                </wp:positionV>
                <wp:extent cx="52387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93891" w14:textId="7DD6E98B" w:rsidR="00D32F39" w:rsidRPr="00890006" w:rsidRDefault="00CD2213" w:rsidP="000961F9">
                            <w:pPr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ATTENDANCE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748E" id="Text Box 8" o:spid="_x0000_s1035" type="#_x0000_t202" style="position:absolute;margin-left:57.55pt;margin-top:8.3pt;width:41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" filled="f" stroked="f" strokeweight="1.5pt">
                <v:stroke dashstyle="3 1"/>
                <v:textbox>
                  <w:txbxContent>
                    <w:p w14:paraId="4DD93891" w14:textId="7DD6E98B" w:rsidR="00D32F39" w:rsidRPr="00890006" w:rsidRDefault="00CD2213" w:rsidP="000961F9">
                      <w:pPr>
                        <w:jc w:val="center"/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ATTENDANCE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0F557" w14:textId="741471DE" w:rsidR="00152E6B" w:rsidRPr="00397FF5" w:rsidRDefault="00AD0170" w:rsidP="00A35D60">
      <w:pPr>
        <w:spacing w:after="0" w:line="3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7D961" wp14:editId="606E4B03">
                <wp:simplePos x="0" y="0"/>
                <wp:positionH relativeFrom="margin">
                  <wp:posOffset>559435</wp:posOffset>
                </wp:positionH>
                <wp:positionV relativeFrom="paragraph">
                  <wp:posOffset>220345</wp:posOffset>
                </wp:positionV>
                <wp:extent cx="4010025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4126D" w14:textId="4B01D5E5" w:rsidR="00AD0170" w:rsidRPr="00890006" w:rsidRDefault="004D6A09" w:rsidP="00D32F39">
                            <w:pPr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INTEREST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D961" id="Text Box 11" o:spid="_x0000_s1036" type="#_x0000_t202" style="position:absolute;margin-left:44.05pt;margin-top:17.35pt;width:315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" filled="f" stroked="f" strokeweight="1.5pt">
                <v:stroke dashstyle="3 1"/>
                <v:textbox>
                  <w:txbxContent>
                    <w:p w14:paraId="0B44126D" w14:textId="4B01D5E5" w:rsidR="00AD0170" w:rsidRPr="00890006" w:rsidRDefault="004D6A09" w:rsidP="00D32F39">
                      <w:pPr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INTEREST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E6B" w:rsidRPr="00397FF5">
        <w:t>ATTENDANCE:</w:t>
      </w:r>
      <w:r w:rsidR="00152E6B" w:rsidRPr="009E1EB8">
        <w:rPr>
          <w:position w:val="-6"/>
        </w:rPr>
        <w:t>………….</w:t>
      </w:r>
      <w:r w:rsidR="00152E6B" w:rsidRPr="00397FF5">
        <w:t xml:space="preserve">OUT OF TOTAL OF </w:t>
      </w:r>
      <w:r w:rsidR="00152E6B" w:rsidRPr="009E1EB8">
        <w:rPr>
          <w:position w:val="-6"/>
        </w:rPr>
        <w:t>……………….</w:t>
      </w:r>
      <w:r w:rsidR="00152E6B" w:rsidRPr="00397FF5">
        <w:t xml:space="preserve"> PROMOTED TO</w:t>
      </w:r>
      <w:r w:rsidR="00FE4FC0">
        <w:t>:</w:t>
      </w:r>
      <w:r w:rsidR="00152E6B" w:rsidRPr="009E1EB8">
        <w:rPr>
          <w:position w:val="-6"/>
        </w:rPr>
        <w:t>…</w:t>
      </w:r>
      <w:r w:rsidR="00FE4FC0">
        <w:rPr>
          <w:position w:val="-6"/>
        </w:rPr>
        <w:t>….</w:t>
      </w:r>
      <w:r w:rsidR="00152E6B" w:rsidRPr="009E1EB8">
        <w:rPr>
          <w:position w:val="-6"/>
        </w:rPr>
        <w:t>……………</w:t>
      </w:r>
    </w:p>
    <w:p w14:paraId="1BFCD0DC" w14:textId="0717DBC1" w:rsidR="00152E6B" w:rsidRPr="00397FF5" w:rsidRDefault="00AD0170" w:rsidP="00A35D60">
      <w:pPr>
        <w:spacing w:after="0" w:line="3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09516" wp14:editId="70E1B33F">
                <wp:simplePos x="0" y="0"/>
                <wp:positionH relativeFrom="margin">
                  <wp:posOffset>1487805</wp:posOffset>
                </wp:positionH>
                <wp:positionV relativeFrom="paragraph">
                  <wp:posOffset>244475</wp:posOffset>
                </wp:positionV>
                <wp:extent cx="320040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37966" w14:textId="24F64412" w:rsidR="00AD0170" w:rsidRPr="00890006" w:rsidRDefault="004D6A09" w:rsidP="00D32F39">
                            <w:pPr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instrText xml:space="preserve"> MERGEFIELD CLASS_TEACHERS_REMARKS </w:instrText>
                            </w:r>
                            <w:r>
                              <w:rPr>
                                <w:b/>
                                <w:bCs/>
                                <w:spacing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9516" id="Text Box 12" o:spid="_x0000_s1037" type="#_x0000_t202" style="position:absolute;margin-left:117.15pt;margin-top:19.25pt;width:252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" filled="f" stroked="f" strokeweight="1.5pt">
                <v:stroke dashstyle="3 1"/>
                <v:textbox>
                  <w:txbxContent>
                    <w:p w14:paraId="0E837966" w14:textId="24F64412" w:rsidR="00AD0170" w:rsidRPr="00890006" w:rsidRDefault="004D6A09" w:rsidP="00D32F39">
                      <w:pPr>
                        <w:rPr>
                          <w:b/>
                          <w:bCs/>
                          <w:spacing w:val="20"/>
                        </w:rPr>
                      </w:pPr>
                      <w:r>
                        <w:rPr>
                          <w:b/>
                          <w:bCs/>
                          <w:spacing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pacing w:val="20"/>
                        </w:rPr>
                        <w:instrText xml:space="preserve"> MERGEFIELD CLASS_TEACHERS_REMARKS </w:instrText>
                      </w:r>
                      <w:r>
                        <w:rPr>
                          <w:b/>
                          <w:bCs/>
                          <w:spacing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E6B" w:rsidRPr="00397FF5">
        <w:t>INTEREST</w:t>
      </w:r>
      <w:r w:rsidR="00152E6B" w:rsidRPr="009E1EB8">
        <w:rPr>
          <w:position w:val="-6"/>
        </w:rPr>
        <w:t>:…………………………………………..……………………………………………………..………..</w:t>
      </w:r>
    </w:p>
    <w:p w14:paraId="4CE53E9E" w14:textId="6DDF1557" w:rsidR="00152E6B" w:rsidRDefault="00152E6B" w:rsidP="00A35D60">
      <w:pPr>
        <w:spacing w:after="0" w:line="360" w:lineRule="auto"/>
        <w:rPr>
          <w:position w:val="-6"/>
        </w:rPr>
      </w:pPr>
      <w:r w:rsidRPr="00397FF5">
        <w:t>CLASS TEACHER’S REMARK</w:t>
      </w:r>
      <w:r w:rsidR="00AD0170">
        <w:t>:</w:t>
      </w:r>
      <w:r w:rsidRPr="00AD0170">
        <w:rPr>
          <w:position w:val="-6"/>
        </w:rPr>
        <w:t>………………………….………...…………………………..................</w:t>
      </w:r>
    </w:p>
    <w:p w14:paraId="07A73E31" w14:textId="77777777" w:rsidR="00DC659D" w:rsidRPr="00910274" w:rsidRDefault="00DC659D" w:rsidP="00890EC2">
      <w:pPr>
        <w:spacing w:after="0" w:line="240" w:lineRule="auto"/>
        <w:rPr>
          <w:b/>
          <w:bCs/>
          <w:sz w:val="14"/>
          <w:szCs w:val="14"/>
        </w:rPr>
      </w:pPr>
    </w:p>
    <w:p w14:paraId="37F28D50" w14:textId="7FEB464C" w:rsidR="001C5AC1" w:rsidRDefault="001C5AC1" w:rsidP="00DC659D">
      <w:pPr>
        <w:spacing w:after="0" w:line="240" w:lineRule="auto"/>
        <w:rPr>
          <w:sz w:val="2"/>
          <w:szCs w:val="2"/>
        </w:rPr>
      </w:pPr>
    </w:p>
    <w:p w14:paraId="7FF4C598" w14:textId="6C4D5F50" w:rsidR="00910274" w:rsidRDefault="00910274" w:rsidP="00DC659D">
      <w:pPr>
        <w:spacing w:after="0" w:line="240" w:lineRule="auto"/>
        <w:rPr>
          <w:sz w:val="2"/>
          <w:szCs w:val="2"/>
        </w:rPr>
      </w:pPr>
    </w:p>
    <w:p w14:paraId="6F4E6D15" w14:textId="2EBBA38F" w:rsidR="00910274" w:rsidRDefault="00910274" w:rsidP="00DC659D">
      <w:pPr>
        <w:spacing w:after="0" w:line="240" w:lineRule="auto"/>
        <w:rPr>
          <w:sz w:val="2"/>
          <w:szCs w:val="2"/>
        </w:rPr>
      </w:pPr>
    </w:p>
    <w:p w14:paraId="6F7E7233" w14:textId="60EFF2C8" w:rsidR="00910274" w:rsidRDefault="00910274" w:rsidP="00DC659D">
      <w:pPr>
        <w:spacing w:after="0" w:line="240" w:lineRule="auto"/>
        <w:rPr>
          <w:sz w:val="2"/>
          <w:szCs w:val="2"/>
        </w:rPr>
      </w:pPr>
    </w:p>
    <w:p w14:paraId="7041BDFE" w14:textId="2522A339" w:rsidR="00910274" w:rsidRDefault="00910274" w:rsidP="00DC659D">
      <w:pPr>
        <w:spacing w:after="0" w:line="240" w:lineRule="auto"/>
        <w:rPr>
          <w:sz w:val="2"/>
          <w:szCs w:val="2"/>
        </w:rPr>
      </w:pPr>
    </w:p>
    <w:p w14:paraId="3CDC958D" w14:textId="756225E0" w:rsidR="00910274" w:rsidRDefault="00910274" w:rsidP="00DC659D">
      <w:pPr>
        <w:spacing w:after="0" w:line="240" w:lineRule="auto"/>
        <w:rPr>
          <w:sz w:val="2"/>
          <w:szCs w:val="2"/>
        </w:rPr>
      </w:pPr>
    </w:p>
    <w:p w14:paraId="5153F28B" w14:textId="77777777" w:rsidR="00910274" w:rsidRDefault="00910274" w:rsidP="00DC659D">
      <w:pPr>
        <w:spacing w:after="0" w:line="240" w:lineRule="auto"/>
        <w:rPr>
          <w:sz w:val="2"/>
          <w:szCs w:val="2"/>
        </w:rPr>
      </w:pPr>
    </w:p>
    <w:p w14:paraId="35BB0E09" w14:textId="709FEFF7" w:rsidR="00910274" w:rsidRDefault="00910274" w:rsidP="00910274">
      <w:pPr>
        <w:spacing w:after="0" w:line="240" w:lineRule="auto"/>
        <w:jc w:val="center"/>
      </w:pPr>
      <w:r w:rsidRPr="00397FF5">
        <w:t>HEADTEACHER’S SIGNATURE</w:t>
      </w:r>
    </w:p>
    <w:p w14:paraId="42C5BBBC" w14:textId="77777777" w:rsidR="00EF0F8F" w:rsidRDefault="00EF0F8F" w:rsidP="00910274">
      <w:pPr>
        <w:spacing w:after="0" w:line="240" w:lineRule="auto"/>
        <w:jc w:val="center"/>
      </w:pPr>
    </w:p>
    <w:p w14:paraId="3725870F" w14:textId="55366AC6" w:rsidR="00910274" w:rsidRPr="00910274" w:rsidRDefault="00910274" w:rsidP="00910274">
      <w:pPr>
        <w:spacing w:after="0" w:line="240" w:lineRule="auto"/>
        <w:jc w:val="center"/>
      </w:pPr>
      <w:r>
        <w:rPr>
          <w:position w:val="-6"/>
        </w:rPr>
        <w:t>…………………….</w:t>
      </w:r>
      <w:r w:rsidRPr="00AD0170">
        <w:rPr>
          <w:position w:val="-6"/>
        </w:rPr>
        <w:t>……………..……..……</w:t>
      </w:r>
    </w:p>
    <w:sectPr w:rsidR="00910274" w:rsidRPr="00910274" w:rsidSect="00D85030">
      <w:pgSz w:w="8391" w:h="11906" w:code="11"/>
      <w:pgMar w:top="567" w:right="567" w:bottom="567" w:left="567" w:header="709" w:footer="709" w:gutter="0"/>
      <w:pgBorders w:offsetFrom="page">
        <w:top w:val="decoBlocks" w:sz="31" w:space="0" w:color="auto"/>
        <w:left w:val="decoBlocks" w:sz="31" w:space="0" w:color="auto"/>
        <w:bottom w:val="decoBlocks" w:sz="31" w:space="0" w:color="auto"/>
        <w:right w:val="decoBlocks" w:sz="31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26DA" w14:textId="77777777" w:rsidR="00987733" w:rsidRDefault="00987733" w:rsidP="00A14E4E">
      <w:pPr>
        <w:spacing w:after="0" w:line="240" w:lineRule="auto"/>
      </w:pPr>
      <w:r>
        <w:separator/>
      </w:r>
    </w:p>
  </w:endnote>
  <w:endnote w:type="continuationSeparator" w:id="0">
    <w:p w14:paraId="422FF9B8" w14:textId="77777777" w:rsidR="00987733" w:rsidRDefault="00987733" w:rsidP="00A1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C50CB" w14:textId="77777777" w:rsidR="00987733" w:rsidRDefault="00987733" w:rsidP="00A14E4E">
      <w:pPr>
        <w:spacing w:after="0" w:line="240" w:lineRule="auto"/>
      </w:pPr>
      <w:r>
        <w:separator/>
      </w:r>
    </w:p>
  </w:footnote>
  <w:footnote w:type="continuationSeparator" w:id="0">
    <w:p w14:paraId="3A2F366B" w14:textId="77777777" w:rsidR="00987733" w:rsidRDefault="00987733" w:rsidP="00A14E4E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80346010"/>
  </wne:recipientData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6467"/>
  </wne:recipientData>
  <wne:recipientData>
    <wne:active wne:val="1"/>
    <wne:hash wne:val="6468"/>
  </wne:recipientData>
  <wne:recipientData>
    <wne:active wne:val="1"/>
    <wne:hash wne:val="6469"/>
  </wne:recipientData>
  <wne:recipientData>
    <wne:active wne:val="1"/>
    <wne:hash wne:val="6470"/>
  </wne:recipientData>
  <wne:recipientData>
    <wne:active wne:val="1"/>
    <wne:hash wne:val="6471"/>
  </wne:recipientData>
  <wne:recipientData>
    <wne:active wne:val="1"/>
    <wne:hash wne:val="6472"/>
  </wne:recipientData>
  <wne:recipientData>
    <wne:active wne:val="1"/>
    <wne:hash wne:val="6473"/>
  </wne:recipientData>
  <wne:recipientData>
    <wne:active wne:val="1"/>
    <wne:hash wne:val="6474"/>
  </wne:recipientData>
  <wne:recipientData>
    <wne:active wne:val="1"/>
    <wne:hash wne:val="6475"/>
  </wne:recipientData>
  <wne:recipientData>
    <wne:active wne:val="1"/>
    <wne:hash wne:val="6476"/>
  </wne:recipientData>
  <wne:recipientData>
    <wne:active wne:val="1"/>
    <wne:hash wne:val="6598"/>
  </wne:recipientData>
  <wne:recipientData>
    <wne:active wne:val="1"/>
    <wne:hash wne:val="6599"/>
  </wne:recipientData>
  <wne:recipientData>
    <wne:active wne:val="1"/>
    <wne:hash wne:val="6600"/>
  </wne:recipientData>
  <wne:recipientData>
    <wne:active wne:val="1"/>
    <wne:hash wne:val="6601"/>
  </wne:recipientData>
  <wne:recipientData>
    <wne:active wne:val="1"/>
    <wne:hash wne:val="6602"/>
  </wne:recipientData>
  <wne:recipientData>
    <wne:active wne:val="1"/>
    <wne:hash wne:val="6603"/>
  </wne:recipientData>
  <wne:recipientData>
    <wne:active wne:val="1"/>
    <wne:hash wne:val="6604"/>
  </wne:recipientData>
  <wne:recipientData>
    <wne:active wne:val="1"/>
    <wne:hash wne:val="6605"/>
  </wne:recipientData>
  <wne:recipientData>
    <wne:active wne:val="1"/>
    <wne:hash wne:val="6606"/>
  </wne:recipientData>
  <wne:recipientData>
    <wne:active wne:val="1"/>
    <wne:hash wne:val="6607"/>
  </wne:recipientData>
  <wne:recipientData>
    <wne:active wne:val="1"/>
    <wne:hash wne:val="6729"/>
  </wne:recipientData>
  <wne:recipientData>
    <wne:active wne:val="1"/>
    <wne:hash wne:val="6730"/>
  </wne:recipientData>
  <wne:recipientData>
    <wne:active wne:val="1"/>
    <wne:hash wne:val="6731"/>
  </wne:recipientData>
  <wne:recipientData>
    <wne:active wne:val="1"/>
    <wne:hash wne:val="6732"/>
  </wne:recipientData>
  <wne:recipientData>
    <wne:active wne:val="1"/>
    <wne:hash wne:val="6733"/>
  </wne:recipientData>
  <wne:recipientData>
    <wne:active wne:val="1"/>
    <wne:hash wne:val="6734"/>
  </wne:recipientData>
  <wne:recipientData>
    <wne:active wne:val="1"/>
    <wne:hash wne:val="6735"/>
  </wne:recipientData>
  <wne:recipientData>
    <wne:active wne:val="1"/>
    <wne:hash wne:val="6736"/>
  </wne:recipientData>
  <wne:recipientData>
    <wne:active wne:val="1"/>
    <wne:hash wne:val="6737"/>
  </wne:recipientData>
  <wne:recipientData>
    <wne:active wne:val="1"/>
    <wne:hash wne:val="6738"/>
  </wne:recipientData>
  <wne:recipientData>
    <wne:active wne:val="1"/>
    <wne:hash wne:val="6860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D:\DOCUMENTS\GES SYLLABUS\REPORT CARD\UPPER PRIMARY\SBA report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STER-SHEET$'`"/>
    <w:dataSource r:id="rId2"/>
    <w:viewMergedData/>
    <w:activeRecord w:val="2"/>
    <w:odso>
      <w:udl w:val="Provider=Microsoft.ACE.OLEDB.12.0;User ID=Admin;Data Source=D:\DOCUMENTS\GES SYLLABUS\REPORT CARD\UPPER PRIMARY\SBA report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STER-SHEET$'"/>
      <w:src r:id="rId3"/>
      <w:colDelim w:val="9"/>
      <w:type w:val="database"/>
      <w:fHdr/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recipientData r:id="rId4"/>
    </w:odso>
  </w:mailMerge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33"/>
    <w:rsid w:val="000241B3"/>
    <w:rsid w:val="00057658"/>
    <w:rsid w:val="00095F81"/>
    <w:rsid w:val="000961F9"/>
    <w:rsid w:val="001111D9"/>
    <w:rsid w:val="00115DE1"/>
    <w:rsid w:val="00143065"/>
    <w:rsid w:val="00152E6B"/>
    <w:rsid w:val="001B6EF5"/>
    <w:rsid w:val="001C5AC1"/>
    <w:rsid w:val="001D2BF0"/>
    <w:rsid w:val="00212585"/>
    <w:rsid w:val="00282F8B"/>
    <w:rsid w:val="002C134C"/>
    <w:rsid w:val="002C5BC9"/>
    <w:rsid w:val="00322F07"/>
    <w:rsid w:val="0035259C"/>
    <w:rsid w:val="003564F6"/>
    <w:rsid w:val="00366822"/>
    <w:rsid w:val="00374B6D"/>
    <w:rsid w:val="00374BDB"/>
    <w:rsid w:val="003A1AEE"/>
    <w:rsid w:val="003A353C"/>
    <w:rsid w:val="003B0CF5"/>
    <w:rsid w:val="003D378F"/>
    <w:rsid w:val="003E7A70"/>
    <w:rsid w:val="003F4578"/>
    <w:rsid w:val="0041142A"/>
    <w:rsid w:val="0041558E"/>
    <w:rsid w:val="00423378"/>
    <w:rsid w:val="004769C9"/>
    <w:rsid w:val="0047789D"/>
    <w:rsid w:val="004A4531"/>
    <w:rsid w:val="004C3E9F"/>
    <w:rsid w:val="004C4A99"/>
    <w:rsid w:val="004D6A09"/>
    <w:rsid w:val="004F482E"/>
    <w:rsid w:val="004F5E7D"/>
    <w:rsid w:val="00541F0F"/>
    <w:rsid w:val="00546739"/>
    <w:rsid w:val="00553440"/>
    <w:rsid w:val="00570C19"/>
    <w:rsid w:val="005B6E42"/>
    <w:rsid w:val="005C5EF8"/>
    <w:rsid w:val="006036E7"/>
    <w:rsid w:val="0063675F"/>
    <w:rsid w:val="00697F83"/>
    <w:rsid w:val="006A1B66"/>
    <w:rsid w:val="006C5A4F"/>
    <w:rsid w:val="006E01DE"/>
    <w:rsid w:val="006F4272"/>
    <w:rsid w:val="00725361"/>
    <w:rsid w:val="007402A4"/>
    <w:rsid w:val="007454EE"/>
    <w:rsid w:val="00762028"/>
    <w:rsid w:val="007651A7"/>
    <w:rsid w:val="00770CF2"/>
    <w:rsid w:val="007D1FE6"/>
    <w:rsid w:val="00826917"/>
    <w:rsid w:val="00833FF3"/>
    <w:rsid w:val="0085681A"/>
    <w:rsid w:val="0087035C"/>
    <w:rsid w:val="00890006"/>
    <w:rsid w:val="00890EC2"/>
    <w:rsid w:val="008D1C99"/>
    <w:rsid w:val="008F6F9D"/>
    <w:rsid w:val="00910274"/>
    <w:rsid w:val="00934F23"/>
    <w:rsid w:val="00987733"/>
    <w:rsid w:val="00990F03"/>
    <w:rsid w:val="00997E3F"/>
    <w:rsid w:val="009E1A4A"/>
    <w:rsid w:val="009E1EB8"/>
    <w:rsid w:val="00A01AF0"/>
    <w:rsid w:val="00A14E4E"/>
    <w:rsid w:val="00A241B0"/>
    <w:rsid w:val="00A35D60"/>
    <w:rsid w:val="00A51698"/>
    <w:rsid w:val="00A77D8B"/>
    <w:rsid w:val="00AD0170"/>
    <w:rsid w:val="00AD0D00"/>
    <w:rsid w:val="00AF0DB1"/>
    <w:rsid w:val="00B072A6"/>
    <w:rsid w:val="00B34C8E"/>
    <w:rsid w:val="00B91D82"/>
    <w:rsid w:val="00B92B80"/>
    <w:rsid w:val="00C27376"/>
    <w:rsid w:val="00C921D6"/>
    <w:rsid w:val="00CD2213"/>
    <w:rsid w:val="00CE7D0E"/>
    <w:rsid w:val="00D32F39"/>
    <w:rsid w:val="00D37529"/>
    <w:rsid w:val="00D85030"/>
    <w:rsid w:val="00D90951"/>
    <w:rsid w:val="00DC5A56"/>
    <w:rsid w:val="00DC659D"/>
    <w:rsid w:val="00E05F23"/>
    <w:rsid w:val="00E1408A"/>
    <w:rsid w:val="00E30B3D"/>
    <w:rsid w:val="00E4311B"/>
    <w:rsid w:val="00E46F0A"/>
    <w:rsid w:val="00E55C5B"/>
    <w:rsid w:val="00E56B44"/>
    <w:rsid w:val="00E600DC"/>
    <w:rsid w:val="00E76F53"/>
    <w:rsid w:val="00E93400"/>
    <w:rsid w:val="00EF0F8F"/>
    <w:rsid w:val="00F00745"/>
    <w:rsid w:val="00F06FBB"/>
    <w:rsid w:val="00F1585B"/>
    <w:rsid w:val="00FA4974"/>
    <w:rsid w:val="00FA51DF"/>
    <w:rsid w:val="00FE4FC0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AA74"/>
  <w15:chartTrackingRefBased/>
  <w15:docId w15:val="{2FBDFE62-510B-4219-907A-E8DAD268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E4E"/>
  </w:style>
  <w:style w:type="paragraph" w:styleId="Footer">
    <w:name w:val="footer"/>
    <w:basedOn w:val="Normal"/>
    <w:link w:val="FooterChar"/>
    <w:uiPriority w:val="99"/>
    <w:unhideWhenUsed/>
    <w:rsid w:val="00A14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DOCUMENTS\GES%20SYLLABUS\REPORT%20CARD\UPPER%20PRIMARY\SBA%20report.xlsm" TargetMode="External"/><Relationship Id="rId2" Type="http://schemas.openxmlformats.org/officeDocument/2006/relationships/mailMergeSource" Target="file:///D:\DOCUMENTS\GES%20SYLLABUS\REPORT%20CARD\UPPER%20PRIMARY\SBA%20report.xlsm" TargetMode="External"/><Relationship Id="rId1" Type="http://schemas.openxmlformats.org/officeDocument/2006/relationships/attachedTemplate" Target="file:///D:\DOCUMENTS\GES%20SYLLABUS\REPORT%20CARD\Report%20Card%20Template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3879-D2A4-4B57-8F0C-B733BB4A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Card Template.dotx</Template>
  <TotalTime>109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Kweku Asiedu</dc:creator>
  <cp:keywords/>
  <dc:description/>
  <cp:lastModifiedBy>Kweku Asiedu</cp:lastModifiedBy>
  <cp:revision>11</cp:revision>
  <cp:lastPrinted>2024-01-03T10:41:00Z</cp:lastPrinted>
  <dcterms:created xsi:type="dcterms:W3CDTF">2024-01-04T13:39:00Z</dcterms:created>
  <dcterms:modified xsi:type="dcterms:W3CDTF">2024-04-27T08:29:00Z</dcterms:modified>
</cp:coreProperties>
</file>